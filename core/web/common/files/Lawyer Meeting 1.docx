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35542" w14:textId="77777777" w:rsidR="00FF614B" w:rsidRDefault="00FF614B">
      <w:pPr>
        <w:rPr>
          <w:rFonts w:ascii="Times New Roman" w:hAnsi="Times New Roman"/>
        </w:rPr>
      </w:pPr>
      <w:r>
        <w:rPr>
          <w:rFonts w:ascii="Times New Roman" w:hAnsi="Times New Roman"/>
        </w:rPr>
        <w:t>Notes for Meeting with Mr. White 07/18/2016</w:t>
      </w:r>
    </w:p>
    <w:p w14:paraId="2F2A9AFF" w14:textId="77777777" w:rsidR="00FF614B" w:rsidRDefault="00FF614B">
      <w:pPr>
        <w:rPr>
          <w:rFonts w:ascii="Times New Roman" w:hAnsi="Times New Roman"/>
        </w:rPr>
      </w:pPr>
    </w:p>
    <w:p w14:paraId="1088F032" w14:textId="77777777" w:rsidR="00EF352B" w:rsidRDefault="0067653A">
      <w:pPr>
        <w:rPr>
          <w:rFonts w:ascii="Times New Roman" w:hAnsi="Times New Roman"/>
        </w:rPr>
      </w:pPr>
      <w:r>
        <w:rPr>
          <w:rFonts w:ascii="Times New Roman" w:hAnsi="Times New Roman"/>
        </w:rPr>
        <w:t>Copyrighting fees, about $85…</w:t>
      </w:r>
    </w:p>
    <w:p w14:paraId="7073738C" w14:textId="77777777" w:rsidR="0067653A" w:rsidRDefault="0067653A">
      <w:pPr>
        <w:rPr>
          <w:rFonts w:ascii="Times New Roman" w:hAnsi="Times New Roman"/>
        </w:rPr>
      </w:pPr>
    </w:p>
    <w:p w14:paraId="1824A358" w14:textId="77777777" w:rsidR="0067653A" w:rsidRDefault="0067653A">
      <w:pPr>
        <w:rPr>
          <w:rFonts w:ascii="Times New Roman" w:hAnsi="Times New Roman"/>
        </w:rPr>
      </w:pPr>
      <w:r>
        <w:rPr>
          <w:rFonts w:ascii="Times New Roman" w:hAnsi="Times New Roman"/>
        </w:rPr>
        <w:t>LLC – about $</w:t>
      </w:r>
      <w:proofErr w:type="gramStart"/>
      <w:r>
        <w:rPr>
          <w:rFonts w:ascii="Times New Roman" w:hAnsi="Times New Roman"/>
        </w:rPr>
        <w:t>100 ?</w:t>
      </w:r>
      <w:proofErr w:type="gramEnd"/>
    </w:p>
    <w:p w14:paraId="509B2695" w14:textId="77777777" w:rsidR="0067653A" w:rsidRDefault="0067653A">
      <w:pPr>
        <w:rPr>
          <w:rFonts w:ascii="Times New Roman" w:hAnsi="Times New Roman"/>
        </w:rPr>
      </w:pPr>
    </w:p>
    <w:p w14:paraId="6B240422" w14:textId="77777777" w:rsidR="0067653A" w:rsidRDefault="0067653A">
      <w:pPr>
        <w:rPr>
          <w:rFonts w:ascii="Times New Roman" w:hAnsi="Times New Roman"/>
        </w:rPr>
      </w:pPr>
      <w:r>
        <w:rPr>
          <w:rFonts w:ascii="Times New Roman" w:hAnsi="Times New Roman"/>
        </w:rPr>
        <w:t>Filing fees???</w:t>
      </w:r>
    </w:p>
    <w:p w14:paraId="5FBF7CAB" w14:textId="77777777" w:rsidR="0067653A" w:rsidRDefault="0067653A">
      <w:pPr>
        <w:rPr>
          <w:rFonts w:ascii="Times New Roman" w:hAnsi="Times New Roman"/>
        </w:rPr>
      </w:pPr>
    </w:p>
    <w:p w14:paraId="501E90C0" w14:textId="77777777" w:rsidR="0067653A" w:rsidRDefault="0067653A">
      <w:pPr>
        <w:rPr>
          <w:rFonts w:ascii="Times New Roman" w:hAnsi="Times New Roman"/>
        </w:rPr>
      </w:pPr>
      <w:r>
        <w:rPr>
          <w:rFonts w:ascii="Times New Roman" w:hAnsi="Times New Roman"/>
        </w:rPr>
        <w:t>Revenue</w:t>
      </w:r>
    </w:p>
    <w:p w14:paraId="3FA3ED6B" w14:textId="77777777" w:rsidR="0067653A" w:rsidRDefault="0067653A">
      <w:pPr>
        <w:rPr>
          <w:rFonts w:ascii="Times New Roman" w:hAnsi="Times New Roman"/>
        </w:rPr>
      </w:pPr>
    </w:p>
    <w:p w14:paraId="0ED7E948" w14:textId="77777777" w:rsidR="0067653A" w:rsidRP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7653A">
        <w:rPr>
          <w:rFonts w:ascii="Times New Roman" w:hAnsi="Times New Roman"/>
        </w:rPr>
        <w:t>Looking to place advertisements in app from sponsors</w:t>
      </w:r>
    </w:p>
    <w:p w14:paraId="0C1D269B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some sort of fixed rate</w:t>
      </w:r>
    </w:p>
    <w:p w14:paraId="555ECBAB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Seasonal?</w:t>
      </w:r>
    </w:p>
    <w:p w14:paraId="30B84447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Alternating?</w:t>
      </w:r>
    </w:p>
    <w:p w14:paraId="28201383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Revenue – schools want a cut of this revenue?</w:t>
      </w:r>
    </w:p>
    <w:p w14:paraId="71995982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Checking account</w:t>
      </w:r>
    </w:p>
    <w:p w14:paraId="230BD706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Taxable (organization)</w:t>
      </w:r>
    </w:p>
    <w:p w14:paraId="1844D254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Official documentation</w:t>
      </w:r>
    </w:p>
    <w:p w14:paraId="2345AF7E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guide</w:t>
      </w:r>
    </w:p>
    <w:p w14:paraId="436A397C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Security</w:t>
      </w:r>
    </w:p>
    <w:p w14:paraId="5D2C132D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Business agreement</w:t>
      </w:r>
    </w:p>
    <w:p w14:paraId="7EE889F9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Bug fixes on us – promise 24-48 hour response time</w:t>
      </w:r>
    </w:p>
    <w:p w14:paraId="3A02137D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Features on a case by case</w:t>
      </w:r>
    </w:p>
    <w:p w14:paraId="7CB269F7" w14:textId="77777777" w:rsidR="0067653A" w:rsidRDefault="0067653A" w:rsidP="0067653A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Charge to implement – hourly rate</w:t>
      </w:r>
    </w:p>
    <w:p w14:paraId="6398147A" w14:textId="77777777" w:rsidR="0067653A" w:rsidRDefault="0067653A" w:rsidP="0067653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– LLC</w:t>
      </w:r>
    </w:p>
    <w:p w14:paraId="5C566DF3" w14:textId="77777777" w:rsidR="0067653A" w:rsidRDefault="0067653A" w:rsidP="0067653A">
      <w:pPr>
        <w:rPr>
          <w:rFonts w:ascii="Times New Roman" w:hAnsi="Times New Roman"/>
        </w:rPr>
      </w:pPr>
    </w:p>
    <w:p w14:paraId="7AC4F71D" w14:textId="77777777" w:rsidR="0067653A" w:rsidRP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7653A">
        <w:rPr>
          <w:rFonts w:ascii="Times New Roman" w:hAnsi="Times New Roman"/>
        </w:rPr>
        <w:t>Continued services – fee?</w:t>
      </w:r>
    </w:p>
    <w:p w14:paraId="71490CB1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Content disclaimer – views/opinions</w:t>
      </w:r>
    </w:p>
    <w:p w14:paraId="1A78D791" w14:textId="77777777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 facilitator</w:t>
      </w:r>
    </w:p>
    <w:p w14:paraId="7D111CFD" w14:textId="2BD0DE4E" w:rsidR="0067653A" w:rsidRDefault="0067653A" w:rsidP="0067653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Revenue – we need to decide how to partition that?</w:t>
      </w:r>
      <w:r w:rsidR="009B7785" w:rsidRPr="0067653A">
        <w:rPr>
          <w:rFonts w:ascii="Times New Roman" w:hAnsi="Times New Roman"/>
        </w:rPr>
        <w:t xml:space="preserve"> </w:t>
      </w:r>
    </w:p>
    <w:p w14:paraId="392D7867" w14:textId="77777777" w:rsidR="001672CB" w:rsidRDefault="001672CB" w:rsidP="001672CB">
      <w:pPr>
        <w:rPr>
          <w:rFonts w:ascii="Times New Roman" w:hAnsi="Times New Roman"/>
        </w:rPr>
      </w:pPr>
    </w:p>
    <w:p w14:paraId="09D431B5" w14:textId="4E2E658E" w:rsidR="001672CB" w:rsidRDefault="001672CB" w:rsidP="001672CB">
      <w:pPr>
        <w:rPr>
          <w:rFonts w:ascii="Times New Roman" w:hAnsi="Times New Roman"/>
        </w:rPr>
      </w:pPr>
      <w:r>
        <w:rPr>
          <w:rFonts w:ascii="Times New Roman" w:hAnsi="Times New Roman"/>
        </w:rPr>
        <w:t>Our Plan</w:t>
      </w:r>
    </w:p>
    <w:p w14:paraId="2C838FBF" w14:textId="77777777" w:rsidR="001672CB" w:rsidRDefault="001672CB" w:rsidP="001672CB">
      <w:pPr>
        <w:rPr>
          <w:rFonts w:ascii="Times New Roman" w:hAnsi="Times New Roman"/>
        </w:rPr>
      </w:pPr>
    </w:p>
    <w:p w14:paraId="64FAEA40" w14:textId="681B2035" w:rsidR="001672CB" w:rsidRP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 w:rsidRPr="001672CB">
        <w:rPr>
          <w:rFonts w:ascii="Times New Roman" w:hAnsi="Times New Roman"/>
        </w:rPr>
        <w:t>reconfiguring</w:t>
      </w:r>
      <w:proofErr w:type="gramEnd"/>
      <w:r w:rsidRPr="001672CB">
        <w:rPr>
          <w:rFonts w:ascii="Times New Roman" w:hAnsi="Times New Roman"/>
        </w:rPr>
        <w:t xml:space="preserve"> the Weymouth version</w:t>
      </w:r>
    </w:p>
    <w:p w14:paraId="08F98826" w14:textId="46C1EFE1" w:rsid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creating</w:t>
      </w:r>
      <w:proofErr w:type="gramEnd"/>
      <w:r>
        <w:rPr>
          <w:rFonts w:ascii="Times New Roman" w:hAnsi="Times New Roman"/>
        </w:rPr>
        <w:t xml:space="preserve"> an Android version to expand user base</w:t>
      </w:r>
    </w:p>
    <w:p w14:paraId="627F3FDD" w14:textId="71E0CCB6" w:rsidR="001672CB" w:rsidRDefault="001672CB" w:rsidP="001672C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customers</w:t>
      </w:r>
      <w:proofErr w:type="gramEnd"/>
      <w:r>
        <w:rPr>
          <w:rFonts w:ascii="Times New Roman" w:hAnsi="Times New Roman"/>
        </w:rPr>
        <w:t xml:space="preserve"> have been asking</w:t>
      </w:r>
    </w:p>
    <w:p w14:paraId="191C687A" w14:textId="77777777" w:rsidR="001672CB" w:rsidRDefault="001672CB" w:rsidP="001672CB">
      <w:pPr>
        <w:pStyle w:val="ListParagraph"/>
        <w:rPr>
          <w:rFonts w:ascii="Times New Roman" w:hAnsi="Times New Roman"/>
        </w:rPr>
      </w:pPr>
    </w:p>
    <w:p w14:paraId="581A4B64" w14:textId="39D1A520" w:rsidR="001672CB" w:rsidRP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 w:rsidRPr="001672CB">
        <w:rPr>
          <w:rFonts w:ascii="Times New Roman" w:hAnsi="Times New Roman"/>
        </w:rPr>
        <w:t>copyright</w:t>
      </w:r>
      <w:proofErr w:type="gramEnd"/>
      <w:r w:rsidRPr="001672CB">
        <w:rPr>
          <w:rFonts w:ascii="Times New Roman" w:hAnsi="Times New Roman"/>
        </w:rPr>
        <w:t xml:space="preserve"> app to protect its founding logic</w:t>
      </w:r>
    </w:p>
    <w:p w14:paraId="52098309" w14:textId="5B42BB8E" w:rsid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establish</w:t>
      </w:r>
      <w:proofErr w:type="gramEnd"/>
      <w:r>
        <w:rPr>
          <w:rFonts w:ascii="Times New Roman" w:hAnsi="Times New Roman"/>
        </w:rPr>
        <w:t xml:space="preserve"> LLC for protection and to generate legit revenue</w:t>
      </w:r>
    </w:p>
    <w:p w14:paraId="3664FCCB" w14:textId="775ADC7C" w:rsid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use</w:t>
      </w:r>
      <w:proofErr w:type="gramEnd"/>
      <w:r>
        <w:rPr>
          <w:rFonts w:ascii="Times New Roman" w:hAnsi="Times New Roman"/>
        </w:rPr>
        <w:t xml:space="preserve"> LLC to get sponsors – implement a “Sponsor of the Day” page</w:t>
      </w:r>
    </w:p>
    <w:p w14:paraId="617F9A99" w14:textId="134273A7" w:rsidR="001672CB" w:rsidRDefault="001672CB" w:rsidP="001672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ASAP, get another school onboard</w:t>
      </w:r>
    </w:p>
    <w:p w14:paraId="73C97961" w14:textId="10199037" w:rsidR="001672CB" w:rsidRDefault="001672CB" w:rsidP="001672C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sell</w:t>
      </w:r>
      <w:proofErr w:type="gramEnd"/>
      <w:r>
        <w:rPr>
          <w:rFonts w:ascii="Times New Roman" w:hAnsi="Times New Roman"/>
        </w:rPr>
        <w:t xml:space="preserve"> them a package with certain guidelines</w:t>
      </w:r>
    </w:p>
    <w:p w14:paraId="3FBE48A6" w14:textId="7EB7ACB8" w:rsidR="001672CB" w:rsidRPr="001672CB" w:rsidRDefault="001672CB" w:rsidP="001672C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gramStart"/>
      <w:r w:rsidRPr="001672CB">
        <w:rPr>
          <w:rFonts w:ascii="Times New Roman" w:hAnsi="Times New Roman"/>
        </w:rPr>
        <w:t>expand</w:t>
      </w:r>
      <w:proofErr w:type="gramEnd"/>
      <w:r w:rsidRPr="001672CB">
        <w:rPr>
          <w:rFonts w:ascii="Times New Roman" w:hAnsi="Times New Roman"/>
        </w:rPr>
        <w:t xml:space="preserve"> from there</w:t>
      </w:r>
      <w:bookmarkStart w:id="0" w:name="_GoBack"/>
      <w:bookmarkEnd w:id="0"/>
    </w:p>
    <w:sectPr w:rsidR="001672CB" w:rsidRPr="001672CB" w:rsidSect="008C2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805BE"/>
    <w:multiLevelType w:val="hybridMultilevel"/>
    <w:tmpl w:val="155603A0"/>
    <w:lvl w:ilvl="0" w:tplc="9C54CD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3A"/>
    <w:rsid w:val="001672CB"/>
    <w:rsid w:val="0067653A"/>
    <w:rsid w:val="008C2E0C"/>
    <w:rsid w:val="009B7785"/>
    <w:rsid w:val="00EF352B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89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Library:Application%20Support:Microsoft:Office:User%20Templates:My%20Templates: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4</TotalTime>
  <Pages>1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Lyons</dc:creator>
  <cp:keywords/>
  <dc:description/>
  <cp:lastModifiedBy>Kevin Lyons</cp:lastModifiedBy>
  <cp:revision>4</cp:revision>
  <cp:lastPrinted>2015-02-03T02:41:00Z</cp:lastPrinted>
  <dcterms:created xsi:type="dcterms:W3CDTF">2016-07-17T20:16:00Z</dcterms:created>
  <dcterms:modified xsi:type="dcterms:W3CDTF">2016-07-17T21:14:00Z</dcterms:modified>
</cp:coreProperties>
</file>