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6494B" w14:textId="77777777" w:rsidR="00EF352B" w:rsidRDefault="009322A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Currently Paid Fees</w:t>
      </w:r>
    </w:p>
    <w:p w14:paraId="4F368010" w14:textId="77777777" w:rsidR="009322AD" w:rsidRDefault="009322AD">
      <w:pPr>
        <w:rPr>
          <w:rFonts w:ascii="Times New Roman" w:hAnsi="Times New Roman"/>
        </w:rPr>
      </w:pPr>
    </w:p>
    <w:p w14:paraId="78DBBA07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Database Fee – August 2016 – $7.26</w:t>
      </w:r>
    </w:p>
    <w:p w14:paraId="207CA50B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Database Fee – September 2016 – $15.00</w:t>
      </w:r>
    </w:p>
    <w:p w14:paraId="68D44C45" w14:textId="77777777" w:rsid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Database Fee – October 2016 – $15.00</w:t>
      </w:r>
    </w:p>
    <w:p w14:paraId="6D77F4E0" w14:textId="77777777" w:rsidR="005A7EB2" w:rsidRDefault="005A7EB2" w:rsidP="005A7E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November 2016 – $15.50</w:t>
      </w:r>
    </w:p>
    <w:p w14:paraId="2DFA2E16" w14:textId="77777777" w:rsidR="005A7EB2" w:rsidRDefault="005A7EB2" w:rsidP="005A7E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December 2016 – $15.00</w:t>
      </w:r>
    </w:p>
    <w:p w14:paraId="71C6CD71" w14:textId="77777777" w:rsidR="005A7EB2" w:rsidRDefault="005A7EB2" w:rsidP="005A7E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January 2017 – $15.00</w:t>
      </w:r>
    </w:p>
    <w:p w14:paraId="72C464E1" w14:textId="77777777" w:rsidR="005A7EB2" w:rsidRDefault="005A7EB2" w:rsidP="005A7E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February 2017 – $15.00</w:t>
      </w:r>
    </w:p>
    <w:p w14:paraId="151BFAFA" w14:textId="1E2687A6" w:rsidR="005A7EB2" w:rsidRPr="009322AD" w:rsidRDefault="005A7EB2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March 2017 – $15.00</w:t>
      </w:r>
    </w:p>
    <w:p w14:paraId="337ED287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Apple Developer Membership Fee – $105.19</w:t>
      </w:r>
    </w:p>
    <w:p w14:paraId="235F4841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Server Fee – August 2016 – $5.19</w:t>
      </w:r>
    </w:p>
    <w:p w14:paraId="1963BCD5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Server Fee – September 2016 – $15.96</w:t>
      </w:r>
    </w:p>
    <w:p w14:paraId="224FFB57" w14:textId="77777777" w:rsidR="009322AD" w:rsidRP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Server Fee – October 2016 – $12.92</w:t>
      </w:r>
    </w:p>
    <w:p w14:paraId="716A08C7" w14:textId="77777777" w:rsidR="009322AD" w:rsidRDefault="009322AD" w:rsidP="009322AD">
      <w:pPr>
        <w:pStyle w:val="NoSpacing"/>
        <w:rPr>
          <w:rFonts w:ascii="Times New Roman" w:hAnsi="Times New Roman" w:cs="Times New Roman"/>
        </w:rPr>
      </w:pPr>
      <w:r w:rsidRPr="009322AD">
        <w:rPr>
          <w:rFonts w:ascii="Times New Roman" w:hAnsi="Times New Roman" w:cs="Times New Roman"/>
        </w:rPr>
        <w:t>Server Fee – November 2016 – $8.25</w:t>
      </w:r>
    </w:p>
    <w:p w14:paraId="58645C2F" w14:textId="77777777" w:rsidR="00C7638E" w:rsidRDefault="00C7638E" w:rsidP="00C763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Fee – December 2016 – $11.06</w:t>
      </w:r>
    </w:p>
    <w:p w14:paraId="1D3159C2" w14:textId="77777777" w:rsidR="00C7638E" w:rsidRDefault="00C7638E" w:rsidP="00C763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Fee – January 2017 – $9.64</w:t>
      </w:r>
    </w:p>
    <w:p w14:paraId="094D236C" w14:textId="77777777" w:rsidR="00C7638E" w:rsidRDefault="00C7638E" w:rsidP="00C763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Fee – February 2017 – $9.28</w:t>
      </w:r>
    </w:p>
    <w:p w14:paraId="5A826B89" w14:textId="1D659819" w:rsidR="00C7638E" w:rsidRDefault="00C7638E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Fee – March 2017 – $10.93</w:t>
      </w:r>
    </w:p>
    <w:p w14:paraId="0BDFA1C6" w14:textId="77777777" w:rsidR="009322AD" w:rsidRDefault="009322AD" w:rsidP="009322AD">
      <w:pPr>
        <w:pStyle w:val="NoSpacing"/>
        <w:rPr>
          <w:rFonts w:ascii="Times New Roman" w:hAnsi="Times New Roman" w:cs="Times New Roman"/>
        </w:rPr>
      </w:pPr>
    </w:p>
    <w:p w14:paraId="1D4DD690" w14:textId="77777777" w:rsidR="009322AD" w:rsidRDefault="009322AD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Currently Unpaid Fees</w:t>
      </w:r>
    </w:p>
    <w:p w14:paraId="4E2D1D8A" w14:textId="77777777" w:rsidR="009322AD" w:rsidRDefault="009322AD" w:rsidP="009322AD">
      <w:pPr>
        <w:pStyle w:val="NoSpacing"/>
        <w:rPr>
          <w:rFonts w:ascii="Times New Roman" w:hAnsi="Times New Roman" w:cs="Times New Roman"/>
        </w:rPr>
      </w:pPr>
    </w:p>
    <w:p w14:paraId="778988CD" w14:textId="598F15DC" w:rsidR="00CB1D4D" w:rsidRDefault="00CB1D4D" w:rsidP="00097A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April 2017 – $15.00</w:t>
      </w:r>
    </w:p>
    <w:p w14:paraId="5BF9B7C8" w14:textId="77451F38" w:rsidR="004439FB" w:rsidRDefault="004439FB" w:rsidP="00097A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May 2017 – $15.00</w:t>
      </w:r>
    </w:p>
    <w:p w14:paraId="2B26F023" w14:textId="1E8514AE" w:rsidR="00B22609" w:rsidRDefault="00B22609" w:rsidP="00097A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Fee – June 2017 – $15.00</w:t>
      </w:r>
    </w:p>
    <w:p w14:paraId="7D6DE74B" w14:textId="45FB1FE4" w:rsidR="00981FAA" w:rsidRDefault="00981FAA" w:rsidP="00981F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Fee – </w:t>
      </w:r>
      <w:r>
        <w:rPr>
          <w:rFonts w:ascii="Times New Roman" w:hAnsi="Times New Roman" w:cs="Times New Roman"/>
        </w:rPr>
        <w:t>July</w:t>
      </w:r>
      <w:r>
        <w:rPr>
          <w:rFonts w:ascii="Times New Roman" w:hAnsi="Times New Roman" w:cs="Times New Roman"/>
        </w:rPr>
        <w:t xml:space="preserve"> 2017 – $15.00</w:t>
      </w:r>
    </w:p>
    <w:p w14:paraId="4E035754" w14:textId="3379B478" w:rsidR="00981FAA" w:rsidRDefault="00981FAA" w:rsidP="00981F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Fee – </w:t>
      </w:r>
      <w:r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2017 – $15.00</w:t>
      </w:r>
    </w:p>
    <w:p w14:paraId="713A01C3" w14:textId="184A558B" w:rsidR="00981FAA" w:rsidRDefault="00981FAA" w:rsidP="00981F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Fee –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2017 – $15.00</w:t>
      </w:r>
    </w:p>
    <w:p w14:paraId="350AE131" w14:textId="099EA751" w:rsidR="00981FAA" w:rsidRDefault="00981FAA" w:rsidP="00097A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Fee – </w:t>
      </w:r>
      <w:r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2017 – $15.00</w:t>
      </w:r>
    </w:p>
    <w:p w14:paraId="1F0900A1" w14:textId="77777777" w:rsidR="004439FB" w:rsidRDefault="00CB1D4D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Fee – </w:t>
      </w:r>
      <w:r w:rsidR="00B50187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2017 – $</w:t>
      </w:r>
      <w:r w:rsidR="001105C6">
        <w:rPr>
          <w:rFonts w:ascii="Times New Roman" w:hAnsi="Times New Roman" w:cs="Times New Roman"/>
        </w:rPr>
        <w:t>9.04</w:t>
      </w:r>
    </w:p>
    <w:p w14:paraId="1B7E978F" w14:textId="45D8C346" w:rsidR="00F04559" w:rsidRDefault="00535CB0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Fee – May </w:t>
      </w:r>
      <w:r w:rsidR="00C237D3">
        <w:rPr>
          <w:rFonts w:ascii="Times New Roman" w:hAnsi="Times New Roman" w:cs="Times New Roman"/>
        </w:rPr>
        <w:t>2017 –</w:t>
      </w:r>
      <w:r>
        <w:rPr>
          <w:rFonts w:ascii="Times New Roman" w:hAnsi="Times New Roman" w:cs="Times New Roman"/>
        </w:rPr>
        <w:t xml:space="preserve"> $9.04</w:t>
      </w:r>
    </w:p>
    <w:p w14:paraId="5E09BAC7" w14:textId="651FC1BD" w:rsidR="00B22609" w:rsidRDefault="00B22609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Fee – </w:t>
      </w:r>
      <w:r w:rsidR="00635E8D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2017 – $9.04</w:t>
      </w:r>
    </w:p>
    <w:p w14:paraId="3618BF12" w14:textId="6E66F645" w:rsidR="00505E2B" w:rsidRDefault="008653A5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</w:t>
      </w:r>
      <w:r w:rsidR="00AF33D2">
        <w:rPr>
          <w:rFonts w:ascii="Times New Roman" w:hAnsi="Times New Roman" w:cs="Times New Roman"/>
        </w:rPr>
        <w:t>n Name Renewal Fee (July 2017) –</w:t>
      </w:r>
      <w:r>
        <w:rPr>
          <w:rFonts w:ascii="Times New Roman" w:hAnsi="Times New Roman" w:cs="Times New Roman"/>
        </w:rPr>
        <w:t xml:space="preserve"> $14.95</w:t>
      </w:r>
    </w:p>
    <w:p w14:paraId="72F510FC" w14:textId="4F4E57C6" w:rsidR="00283087" w:rsidRPr="009322AD" w:rsidRDefault="00283087" w:rsidP="009322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Developer Renewal Fee (November 2017) – $</w:t>
      </w:r>
      <w:r w:rsidR="00210FCE" w:rsidRPr="009322AD">
        <w:rPr>
          <w:rFonts w:ascii="Times New Roman" w:hAnsi="Times New Roman" w:cs="Times New Roman"/>
        </w:rPr>
        <w:t>105.19</w:t>
      </w:r>
      <w:bookmarkStart w:id="0" w:name="_GoBack"/>
      <w:bookmarkEnd w:id="0"/>
    </w:p>
    <w:sectPr w:rsidR="00283087" w:rsidRPr="009322AD" w:rsidSect="008C2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AD"/>
    <w:rsid w:val="00097AE8"/>
    <w:rsid w:val="000D6D08"/>
    <w:rsid w:val="001105C6"/>
    <w:rsid w:val="00210FCE"/>
    <w:rsid w:val="002733CB"/>
    <w:rsid w:val="00283087"/>
    <w:rsid w:val="004439FB"/>
    <w:rsid w:val="00505E2B"/>
    <w:rsid w:val="00535CB0"/>
    <w:rsid w:val="00592BB0"/>
    <w:rsid w:val="005A7EB2"/>
    <w:rsid w:val="0060756C"/>
    <w:rsid w:val="00635E8D"/>
    <w:rsid w:val="006B1114"/>
    <w:rsid w:val="008653A5"/>
    <w:rsid w:val="008C2E0C"/>
    <w:rsid w:val="009322AD"/>
    <w:rsid w:val="009328A0"/>
    <w:rsid w:val="00981FAA"/>
    <w:rsid w:val="00AF33D2"/>
    <w:rsid w:val="00B22609"/>
    <w:rsid w:val="00B50187"/>
    <w:rsid w:val="00C237D3"/>
    <w:rsid w:val="00C7638E"/>
    <w:rsid w:val="00CB1D4D"/>
    <w:rsid w:val="00CB25F4"/>
    <w:rsid w:val="00CB6347"/>
    <w:rsid w:val="00D42D37"/>
    <w:rsid w:val="00DF59F9"/>
    <w:rsid w:val="00E74D77"/>
    <w:rsid w:val="00EF323F"/>
    <w:rsid w:val="00EF352B"/>
    <w:rsid w:val="00F0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178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Library:Application%20Support:Microsoft:Office:User%20Templates:My%20Templates: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HD:Users:Kevin:Library:Application Support:Microsoft:Office:User Templates:My Templates:Normal.dotx</Template>
  <TotalTime>14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Lyons</dc:creator>
  <cp:keywords/>
  <dc:description/>
  <cp:lastModifiedBy>Microsoft Office User</cp:lastModifiedBy>
  <cp:revision>30</cp:revision>
  <cp:lastPrinted>2015-02-03T02:41:00Z</cp:lastPrinted>
  <dcterms:created xsi:type="dcterms:W3CDTF">2016-12-09T16:00:00Z</dcterms:created>
  <dcterms:modified xsi:type="dcterms:W3CDTF">2017-11-18T09:14:00Z</dcterms:modified>
</cp:coreProperties>
</file>